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bookmarkStart w:id="0" w:name="_Hlk3902278"/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CU004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Actualización de datos</w:t>
            </w:r>
          </w:p>
        </w:tc>
      </w:tr>
      <w:tr w:rsidR="005030A5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5030A5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Administrador; Empleado; Cliente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(uniformidad)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actualizar los datos siempre y cuando cuente con una cuenta usuario y contraseña.</w:t>
            </w:r>
          </w:p>
        </w:tc>
      </w:tr>
      <w:tr w:rsidR="005030A5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CU003; CU004</w:t>
            </w:r>
          </w:p>
        </w:tc>
      </w:tr>
      <w:tr w:rsidR="005030A5" w:rsidRPr="00C13890" w:rsidTr="00A4378E">
        <w:trPr>
          <w:trHeight w:val="240"/>
        </w:trPr>
        <w:tc>
          <w:tcPr>
            <w:tcW w:w="1388" w:type="dxa"/>
            <w:vMerge/>
          </w:tcPr>
          <w:p w:rsidR="005030A5" w:rsidRPr="00C13890" w:rsidRDefault="005030A5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RF05</w:t>
            </w:r>
          </w:p>
        </w:tc>
      </w:tr>
      <w:tr w:rsidR="005030A5" w:rsidRPr="00C13890" w:rsidTr="00A4378E">
        <w:tc>
          <w:tcPr>
            <w:tcW w:w="2812" w:type="dxa"/>
            <w:gridSpan w:val="2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estado de la cuenta del usuario debe ser “activo”.</w:t>
            </w:r>
          </w:p>
        </w:tc>
      </w:tr>
      <w:tr w:rsidR="005030A5" w:rsidRPr="00C13890" w:rsidTr="00A4378E">
        <w:tc>
          <w:tcPr>
            <w:tcW w:w="8784" w:type="dxa"/>
            <w:gridSpan w:val="4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030A5" w:rsidRPr="00C13890" w:rsidTr="00A4378E">
        <w:trPr>
          <w:trHeight w:val="880"/>
        </w:trPr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 xml:space="preserve">1.El usuario puede actualizar sus datos en la pestaña perfil 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Recibe los datos y los guarda en la base de datos.</w:t>
            </w:r>
          </w:p>
        </w:tc>
      </w:tr>
      <w:tr w:rsidR="005030A5" w:rsidRPr="00C13890" w:rsidTr="00A4378E"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El usuario podrá actualizar su información.</w:t>
            </w:r>
          </w:p>
        </w:tc>
      </w:tr>
      <w:tr w:rsidR="005030A5" w:rsidRPr="00C13890" w:rsidTr="00A4378E">
        <w:trPr>
          <w:trHeight w:val="820"/>
        </w:trPr>
        <w:tc>
          <w:tcPr>
            <w:tcW w:w="8784" w:type="dxa"/>
            <w:gridSpan w:val="4"/>
          </w:tcPr>
          <w:p w:rsidR="005030A5" w:rsidRPr="00C13890" w:rsidRDefault="005030A5" w:rsidP="00A4378E">
            <w:pPr>
              <w:pStyle w:val="Ttulo1"/>
            </w:pPr>
            <w:r w:rsidRPr="00C13890">
              <w:t>Caminos Alternos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 No llena un espacio requerido.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 No se pueden actualizar datos.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</w:p>
        </w:tc>
      </w:tr>
      <w:tr w:rsidR="005030A5" w:rsidRPr="00C13890" w:rsidTr="00A4378E">
        <w:trPr>
          <w:trHeight w:val="820"/>
        </w:trPr>
        <w:tc>
          <w:tcPr>
            <w:tcW w:w="8784" w:type="dxa"/>
            <w:gridSpan w:val="4"/>
          </w:tcPr>
          <w:p w:rsidR="005030A5" w:rsidRPr="00C13890" w:rsidRDefault="005030A5" w:rsidP="00A4378E">
            <w:pPr>
              <w:pStyle w:val="Ttulo1"/>
            </w:pPr>
            <w:r w:rsidRPr="00C13890">
              <w:t>Excepciones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1.2.1 La plataforma no funciona</w:t>
            </w:r>
          </w:p>
          <w:p w:rsidR="005030A5" w:rsidRPr="00C13890" w:rsidRDefault="005030A5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1.2.2 No se pueden ingresar los datos.</w:t>
            </w:r>
          </w:p>
        </w:tc>
      </w:tr>
      <w:tr w:rsidR="005030A5" w:rsidRPr="00C13890" w:rsidTr="00A4378E"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5030A5" w:rsidRPr="00C13890" w:rsidTr="00A4378E">
        <w:tc>
          <w:tcPr>
            <w:tcW w:w="3920" w:type="dxa"/>
            <w:gridSpan w:val="3"/>
          </w:tcPr>
          <w:p w:rsidR="005030A5" w:rsidRPr="00C13890" w:rsidRDefault="005030A5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5030A5" w:rsidRPr="00C13890" w:rsidRDefault="005030A5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bookmarkEnd w:id="0"/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AF5BA0" w:rsidRDefault="00AF5BA0" w:rsidP="00AF5BA0">
      <w:r w:rsidRPr="00AF5BA0">
        <w:rPr>
          <w:noProof/>
        </w:rPr>
        <w:drawing>
          <wp:inline distT="0" distB="0" distL="0" distR="0">
            <wp:extent cx="6858000" cy="3991708"/>
            <wp:effectExtent l="0" t="0" r="0" b="8890"/>
            <wp:docPr id="1" name="Imagen 1" descr="C:\Users\APRENDIZ\AppData\Local\Temp\fla58F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58F3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012" cy="40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A0" w:rsidRDefault="00AF5BA0" w:rsidP="00AF5BA0">
      <w:r w:rsidRPr="00AF5BA0">
        <w:rPr>
          <w:noProof/>
        </w:rPr>
        <w:drawing>
          <wp:inline distT="0" distB="0" distL="0" distR="0">
            <wp:extent cx="6858000" cy="4572000"/>
            <wp:effectExtent l="0" t="0" r="0" b="0"/>
            <wp:docPr id="2" name="Imagen 2" descr="C:\Users\APRENDIZ\AppData\Local\Temp\fla39A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RENDIZ\AppData\Local\Temp\fla39A0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A0" w:rsidRPr="00AF5BA0" w:rsidRDefault="00AF5BA0" w:rsidP="00AF5BA0">
      <w:r w:rsidRPr="00AF5BA0">
        <w:rPr>
          <w:noProof/>
        </w:rPr>
        <w:lastRenderedPageBreak/>
        <w:drawing>
          <wp:inline distT="0" distB="0" distL="0" distR="0">
            <wp:extent cx="6858000" cy="4572000"/>
            <wp:effectExtent l="0" t="0" r="0" b="0"/>
            <wp:docPr id="3" name="Imagen 3" descr="C:\Users\APRENDIZ\AppData\Local\Temp\flaB2E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Temp\flaB2E3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F5BA0" w:rsidRPr="00AF5BA0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A3"/>
    <w:rsid w:val="00210E8C"/>
    <w:rsid w:val="00261CBB"/>
    <w:rsid w:val="002A07A3"/>
    <w:rsid w:val="00482EFC"/>
    <w:rsid w:val="005030A5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AF5BA0"/>
    <w:rsid w:val="00C67A73"/>
    <w:rsid w:val="00CE0F95"/>
    <w:rsid w:val="00DD69D0"/>
    <w:rsid w:val="00E66ED9"/>
    <w:rsid w:val="00E76C21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24AC"/>
  <w15:chartTrackingRefBased/>
  <w15:docId w15:val="{706BE7EA-4854-42E4-9651-428BDA8B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5BA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BA0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9778-BDC7-43F8-8DE9-FF7DC463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5</TotalTime>
  <Pages>3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3</cp:revision>
  <dcterms:created xsi:type="dcterms:W3CDTF">2019-03-19T20:36:00Z</dcterms:created>
  <dcterms:modified xsi:type="dcterms:W3CDTF">2019-03-30T15:05:00Z</dcterms:modified>
</cp:coreProperties>
</file>