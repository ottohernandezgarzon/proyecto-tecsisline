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Hlk3902357"/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CU005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Verificación de datos</w:t>
            </w:r>
          </w:p>
        </w:tc>
      </w:tr>
      <w:tr w:rsidR="00116AD1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116AD1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Administrador; Empleado; Cliente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Interpretación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 podrá consultar los datos una vez este registrado en la plataforma</w:t>
            </w:r>
          </w:p>
        </w:tc>
      </w:tr>
      <w:tr w:rsidR="00116AD1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CU003; CU004; CU005</w:t>
            </w:r>
          </w:p>
        </w:tc>
      </w:tr>
      <w:tr w:rsidR="00116AD1" w:rsidRPr="00C13890" w:rsidTr="00A4378E">
        <w:trPr>
          <w:trHeight w:val="240"/>
        </w:trPr>
        <w:tc>
          <w:tcPr>
            <w:tcW w:w="1388" w:type="dxa"/>
            <w:vMerge/>
          </w:tcPr>
          <w:p w:rsidR="00116AD1" w:rsidRPr="00C13890" w:rsidRDefault="00116AD1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RF3</w:t>
            </w:r>
          </w:p>
        </w:tc>
      </w:tr>
      <w:tr w:rsidR="00116AD1" w:rsidRPr="00C13890" w:rsidTr="00A4378E">
        <w:tc>
          <w:tcPr>
            <w:tcW w:w="2812" w:type="dxa"/>
            <w:gridSpan w:val="2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116AD1" w:rsidRPr="00C13890" w:rsidRDefault="00116AD1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estar registrado en la plataforma para poder consultar sus datos o transacciones.</w:t>
            </w:r>
          </w:p>
        </w:tc>
      </w:tr>
      <w:tr w:rsidR="00116AD1" w:rsidRPr="00C13890" w:rsidTr="00A4378E">
        <w:tc>
          <w:tcPr>
            <w:tcW w:w="8784" w:type="dxa"/>
            <w:gridSpan w:val="4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6AD1" w:rsidRPr="00C13890" w:rsidTr="00A4378E">
        <w:trPr>
          <w:trHeight w:val="880"/>
        </w:trPr>
        <w:tc>
          <w:tcPr>
            <w:tcW w:w="3920" w:type="dxa"/>
            <w:gridSpan w:val="3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1.Podrá consultar datos sin problemas.</w:t>
            </w:r>
          </w:p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Consulta la base de datos y los muestra cuando el usuario lo solicita</w:t>
            </w:r>
          </w:p>
        </w:tc>
      </w:tr>
      <w:tr w:rsidR="00116AD1" w:rsidRPr="00C13890" w:rsidTr="00A4378E">
        <w:tc>
          <w:tcPr>
            <w:tcW w:w="3920" w:type="dxa"/>
            <w:gridSpan w:val="3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verá en pantalla sus datos actualizados en base a sus últimas modificaciones.</w:t>
            </w:r>
          </w:p>
        </w:tc>
      </w:tr>
      <w:tr w:rsidR="00116AD1" w:rsidRPr="00C13890" w:rsidTr="00A4378E">
        <w:trPr>
          <w:trHeight w:val="820"/>
        </w:trPr>
        <w:tc>
          <w:tcPr>
            <w:tcW w:w="8784" w:type="dxa"/>
            <w:gridSpan w:val="4"/>
          </w:tcPr>
          <w:p w:rsidR="00116AD1" w:rsidRPr="00C13890" w:rsidRDefault="00116AD1" w:rsidP="00A4378E">
            <w:pPr>
              <w:pStyle w:val="Ttulo1"/>
            </w:pPr>
            <w:r w:rsidRPr="00C13890">
              <w:t>Caminos Alternos</w:t>
            </w:r>
          </w:p>
          <w:p w:rsidR="00116AD1" w:rsidRPr="00C13890" w:rsidRDefault="00116AD1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El usuario no tiene completos sus datos.</w:t>
            </w:r>
          </w:p>
          <w:p w:rsidR="00116AD1" w:rsidRPr="00C13890" w:rsidRDefault="00116AD1" w:rsidP="00A4378E">
            <w:pPr>
              <w:rPr>
                <w:rFonts w:ascii="Arial" w:hAnsi="Arial" w:cs="Arial"/>
              </w:rPr>
            </w:pPr>
          </w:p>
          <w:p w:rsidR="00116AD1" w:rsidRPr="00C13890" w:rsidRDefault="00116AD1" w:rsidP="00A4378E">
            <w:pPr>
              <w:rPr>
                <w:rFonts w:ascii="Arial" w:hAnsi="Arial" w:cs="Arial"/>
              </w:rPr>
            </w:pPr>
          </w:p>
          <w:p w:rsidR="00116AD1" w:rsidRPr="00C13890" w:rsidRDefault="00116AD1" w:rsidP="00A4378E">
            <w:pPr>
              <w:rPr>
                <w:rFonts w:ascii="Arial" w:hAnsi="Arial" w:cs="Arial"/>
              </w:rPr>
            </w:pPr>
          </w:p>
        </w:tc>
      </w:tr>
      <w:tr w:rsidR="00116AD1" w:rsidRPr="00C13890" w:rsidTr="00A4378E">
        <w:trPr>
          <w:trHeight w:val="820"/>
        </w:trPr>
        <w:tc>
          <w:tcPr>
            <w:tcW w:w="8784" w:type="dxa"/>
            <w:gridSpan w:val="4"/>
          </w:tcPr>
          <w:p w:rsidR="00116AD1" w:rsidRPr="00C13890" w:rsidRDefault="00116AD1" w:rsidP="00A4378E">
            <w:pPr>
              <w:pStyle w:val="Ttulo1"/>
            </w:pPr>
            <w:r w:rsidRPr="00C13890">
              <w:t>Excepciones</w:t>
            </w:r>
          </w:p>
          <w:p w:rsidR="00116AD1" w:rsidRPr="00C13890" w:rsidRDefault="00116AD1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La plataforma no funciona</w:t>
            </w:r>
          </w:p>
          <w:p w:rsidR="00116AD1" w:rsidRPr="00C13890" w:rsidRDefault="00116AD1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se pueden ingresar los datos.</w:t>
            </w:r>
          </w:p>
        </w:tc>
      </w:tr>
      <w:tr w:rsidR="00116AD1" w:rsidRPr="00C13890" w:rsidTr="00A4378E">
        <w:tc>
          <w:tcPr>
            <w:tcW w:w="3920" w:type="dxa"/>
            <w:gridSpan w:val="3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116AD1" w:rsidRPr="00C13890" w:rsidTr="00A4378E">
        <w:tc>
          <w:tcPr>
            <w:tcW w:w="3920" w:type="dxa"/>
            <w:gridSpan w:val="3"/>
          </w:tcPr>
          <w:p w:rsidR="00116AD1" w:rsidRPr="00C13890" w:rsidRDefault="00116AD1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116AD1" w:rsidRPr="00C13890" w:rsidRDefault="00116AD1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bookmarkEnd w:id="0"/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9F07D3" w:rsidRPr="009F07D3" w:rsidRDefault="009F07D3" w:rsidP="009F07D3">
      <w:r>
        <w:rPr>
          <w:noProof/>
        </w:rPr>
        <w:drawing>
          <wp:inline distT="0" distB="0" distL="0" distR="0" wp14:anchorId="27E1B088" wp14:editId="6A682B63">
            <wp:extent cx="6858000" cy="3857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7D3">
        <w:rPr>
          <w:noProof/>
        </w:rPr>
        <w:drawing>
          <wp:inline distT="0" distB="0" distL="0" distR="0">
            <wp:extent cx="6858000" cy="4574540"/>
            <wp:effectExtent l="0" t="0" r="0" b="0"/>
            <wp:docPr id="2" name="Imagen 2" descr="C:\Users\APRENDIZ\AppData\Local\Temp\flaFC9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FC93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F07D3" w:rsidRPr="009F07D3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006"/>
    <w:rsid w:val="00116AD1"/>
    <w:rsid w:val="00210E8C"/>
    <w:rsid w:val="00261CBB"/>
    <w:rsid w:val="00482EFC"/>
    <w:rsid w:val="004B1006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9F07D3"/>
    <w:rsid w:val="00A00714"/>
    <w:rsid w:val="00A350F1"/>
    <w:rsid w:val="00A727A3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4693"/>
  <w15:chartTrackingRefBased/>
  <w15:docId w15:val="{DA0EAB2B-46B0-4EA6-AAE9-EDB14D83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07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7D3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15FD0-8509-47BB-AAB7-CAB187EF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3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3</cp:revision>
  <dcterms:created xsi:type="dcterms:W3CDTF">2019-03-19T20:38:00Z</dcterms:created>
  <dcterms:modified xsi:type="dcterms:W3CDTF">2019-03-30T15:44:00Z</dcterms:modified>
</cp:coreProperties>
</file>