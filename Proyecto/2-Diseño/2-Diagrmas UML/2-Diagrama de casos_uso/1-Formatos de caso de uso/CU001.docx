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727"/>
        <w:gridCol w:w="21"/>
      </w:tblGrid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1878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CU001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Iniciar sesión</w:t>
            </w:r>
          </w:p>
        </w:tc>
      </w:tr>
      <w:tr w:rsidR="00D7413C" w:rsidRPr="00C13890" w:rsidTr="00A4378E">
        <w:trPr>
          <w:gridAfter w:val="1"/>
          <w:wAfter w:w="21" w:type="dxa"/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83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D7413C" w:rsidRPr="00C13890" w:rsidTr="00A4378E">
        <w:trPr>
          <w:gridAfter w:val="1"/>
          <w:wAfter w:w="21" w:type="dxa"/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83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Administrador; Empleado; Cliente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Interfaz Formulario (uniformidad, Familiaridad de usuario)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hAnsi="Arial" w:cs="Arial"/>
              </w:rPr>
              <w:t>Iniciar sesión en la plataforma</w:t>
            </w:r>
          </w:p>
        </w:tc>
      </w:tr>
      <w:tr w:rsidR="00D7413C" w:rsidRPr="00C13890" w:rsidTr="00A4378E">
        <w:trPr>
          <w:gridAfter w:val="1"/>
          <w:wAfter w:w="21" w:type="dxa"/>
          <w:trHeight w:val="240"/>
        </w:trPr>
        <w:tc>
          <w:tcPr>
            <w:tcW w:w="1388" w:type="dxa"/>
            <w:vMerge w:val="restart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835" w:type="dxa"/>
            <w:gridSpan w:val="2"/>
            <w:shd w:val="clear" w:color="auto" w:fill="auto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CU001; CU002; CU003</w:t>
            </w:r>
          </w:p>
        </w:tc>
      </w:tr>
      <w:tr w:rsidR="00D7413C" w:rsidRPr="00C13890" w:rsidTr="00A4378E">
        <w:trPr>
          <w:gridAfter w:val="1"/>
          <w:wAfter w:w="21" w:type="dxa"/>
          <w:trHeight w:val="240"/>
        </w:trPr>
        <w:tc>
          <w:tcPr>
            <w:tcW w:w="1388" w:type="dxa"/>
            <w:vMerge/>
          </w:tcPr>
          <w:p w:rsidR="00D7413C" w:rsidRPr="00C13890" w:rsidRDefault="00D7413C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835" w:type="dxa"/>
            <w:gridSpan w:val="2"/>
            <w:shd w:val="clear" w:color="auto" w:fill="auto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RF00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2812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835" w:type="dxa"/>
            <w:gridSpan w:val="2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contar con un usuario y contraseña para poder navegar en la plataforma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8647" w:type="dxa"/>
            <w:gridSpan w:val="4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</w:tc>
      </w:tr>
      <w:tr w:rsidR="00D7413C" w:rsidRPr="00C13890" w:rsidTr="00A4378E">
        <w:trPr>
          <w:gridAfter w:val="1"/>
          <w:wAfter w:w="21" w:type="dxa"/>
          <w:trHeight w:val="880"/>
        </w:trPr>
        <w:tc>
          <w:tcPr>
            <w:tcW w:w="3920" w:type="dxa"/>
            <w:gridSpan w:val="3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Pr="00C13890">
              <w:rPr>
                <w:rFonts w:ascii="Arial" w:hAnsi="Arial" w:cs="Arial"/>
              </w:rPr>
              <w:t xml:space="preserve">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Ingresar los datos           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1.2 El actor ingresará y navegará en la plataforma</w:t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727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Analiza los datos del usuario</w:t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1.3 El sistema valida los datos del usuario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3920" w:type="dxa"/>
            <w:gridSpan w:val="3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727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Usuario no registrado</w:t>
            </w:r>
          </w:p>
        </w:tc>
      </w:tr>
      <w:tr w:rsidR="00D7413C" w:rsidRPr="00C13890" w:rsidTr="00A4378E">
        <w:trPr>
          <w:trHeight w:val="820"/>
        </w:trPr>
        <w:tc>
          <w:tcPr>
            <w:tcW w:w="8668" w:type="dxa"/>
            <w:gridSpan w:val="5"/>
          </w:tcPr>
          <w:p w:rsidR="00D7413C" w:rsidRPr="00C13890" w:rsidRDefault="00D7413C" w:rsidP="00A4378E">
            <w:pPr>
              <w:pStyle w:val="Ttulo1"/>
            </w:pPr>
            <w:r w:rsidRPr="00C13890">
              <w:t>Caminos Alternos</w:t>
            </w: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Cuando el sistema no encuentra en su registro al usuario, este tendrá que ir a la opción “crear cuenta” para que se le genere uno.</w:t>
            </w: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</w:p>
        </w:tc>
      </w:tr>
      <w:tr w:rsidR="00D7413C" w:rsidRPr="00C13890" w:rsidTr="00A4378E">
        <w:trPr>
          <w:trHeight w:val="820"/>
        </w:trPr>
        <w:tc>
          <w:tcPr>
            <w:tcW w:w="8668" w:type="dxa"/>
            <w:gridSpan w:val="5"/>
          </w:tcPr>
          <w:p w:rsidR="00D7413C" w:rsidRPr="00C13890" w:rsidRDefault="00D7413C" w:rsidP="00A4378E">
            <w:pPr>
              <w:pStyle w:val="Ttulo1"/>
            </w:pPr>
            <w:r w:rsidRPr="00C13890">
              <w:t>Excepciones</w:t>
            </w: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No funciona correctamente el botón ingresar</w:t>
            </w: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recibe el enlace de activación de cuenta</w:t>
            </w:r>
          </w:p>
          <w:p w:rsidR="00D7413C" w:rsidRPr="00C13890" w:rsidRDefault="00D7413C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1.2.3 Error 404 página no encontrada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3920" w:type="dxa"/>
            <w:gridSpan w:val="3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727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D7413C" w:rsidRPr="00C13890" w:rsidTr="00A4378E">
        <w:trPr>
          <w:gridAfter w:val="1"/>
          <w:wAfter w:w="21" w:type="dxa"/>
        </w:trPr>
        <w:tc>
          <w:tcPr>
            <w:tcW w:w="3920" w:type="dxa"/>
            <w:gridSpan w:val="3"/>
          </w:tcPr>
          <w:p w:rsidR="00D7413C" w:rsidRPr="00C13890" w:rsidRDefault="00D7413C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727" w:type="dxa"/>
          </w:tcPr>
          <w:p w:rsidR="00D7413C" w:rsidRPr="00C13890" w:rsidRDefault="00D7413C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bookmarkEnd w:id="0"/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  <w:bookmarkStart w:id="1" w:name="_GoBack"/>
      <w:bookmarkEnd w:id="1"/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EC6A6F" w:rsidRDefault="00EC6A6F" w:rsidP="00EC6A6F">
      <w:r w:rsidRPr="00EC6A6F">
        <w:rPr>
          <w:noProof/>
        </w:rPr>
        <w:drawing>
          <wp:inline distT="0" distB="0" distL="0" distR="0">
            <wp:extent cx="6858000" cy="4364736"/>
            <wp:effectExtent l="0" t="0" r="0" b="0"/>
            <wp:docPr id="1" name="Imagen 1" descr="C:\Users\APRENDIZ\AppData\Local\Temp\flaF57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F576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560" cy="43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A6F" w:rsidRPr="00EC6A6F" w:rsidRDefault="00EC6A6F" w:rsidP="00EC6A6F">
      <w:r w:rsidRPr="00EC6A6F">
        <w:rPr>
          <w:noProof/>
        </w:rPr>
        <w:drawing>
          <wp:inline distT="0" distB="0" distL="0" distR="0">
            <wp:extent cx="6875780" cy="4157472"/>
            <wp:effectExtent l="0" t="0" r="1270" b="0"/>
            <wp:docPr id="2" name="Imagen 2" descr="C:\Users\APRENDIZ\AppData\Local\Temp\fla210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210B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101" cy="417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A6F" w:rsidRPr="00EC6A6F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ED6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AA4ED6"/>
    <w:rsid w:val="00C67A73"/>
    <w:rsid w:val="00CE0F95"/>
    <w:rsid w:val="00D7413C"/>
    <w:rsid w:val="00DD69D0"/>
    <w:rsid w:val="00E66ED9"/>
    <w:rsid w:val="00E76C21"/>
    <w:rsid w:val="00EC6A6F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035F"/>
  <w15:chartTrackingRefBased/>
  <w15:docId w15:val="{F0A59DF5-F85A-45A8-90D2-05EA1B9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6A6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A6F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1B030-4B12-48ED-9054-39B2F58A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4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3</cp:revision>
  <dcterms:created xsi:type="dcterms:W3CDTF">2019-03-19T20:29:00Z</dcterms:created>
  <dcterms:modified xsi:type="dcterms:W3CDTF">2019-03-30T15:43:00Z</dcterms:modified>
</cp:coreProperties>
</file>