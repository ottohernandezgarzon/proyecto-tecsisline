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CU007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Crear perfiles</w:t>
            </w:r>
          </w:p>
        </w:tc>
      </w:tr>
      <w:tr w:rsidR="00776C45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776C45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Mínima sorpresa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 xml:space="preserve">El </w:t>
            </w:r>
            <w:r>
              <w:rPr>
                <w:rFonts w:ascii="Arial" w:eastAsia="Arial" w:hAnsi="Arial" w:cs="Arial"/>
              </w:rPr>
              <w:t xml:space="preserve">sistema automáticamente </w:t>
            </w:r>
            <w:r w:rsidRPr="00C13890">
              <w:rPr>
                <w:rFonts w:ascii="Arial" w:eastAsia="Arial" w:hAnsi="Arial" w:cs="Arial"/>
              </w:rPr>
              <w:t xml:space="preserve">crear cuenta </w:t>
            </w:r>
            <w:r>
              <w:rPr>
                <w:rFonts w:ascii="Arial" w:eastAsia="Arial" w:hAnsi="Arial" w:cs="Arial"/>
              </w:rPr>
              <w:t xml:space="preserve">y perfil de los usuarios </w:t>
            </w:r>
            <w:r w:rsidRPr="00C13890">
              <w:rPr>
                <w:rFonts w:ascii="Arial" w:eastAsia="Arial" w:hAnsi="Arial" w:cs="Arial"/>
              </w:rPr>
              <w:t>en la plataforma</w:t>
            </w:r>
          </w:p>
        </w:tc>
      </w:tr>
      <w:tr w:rsidR="00776C45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  <w:tcBorders>
              <w:right w:val="single" w:sz="4" w:space="0" w:color="auto"/>
            </w:tcBorders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CU002; CU007</w:t>
            </w:r>
          </w:p>
        </w:tc>
      </w:tr>
      <w:tr w:rsidR="00776C45" w:rsidRPr="00C13890" w:rsidTr="00A4378E">
        <w:trPr>
          <w:trHeight w:val="240"/>
        </w:trPr>
        <w:tc>
          <w:tcPr>
            <w:tcW w:w="1388" w:type="dxa"/>
            <w:vMerge/>
          </w:tcPr>
          <w:p w:rsidR="00776C45" w:rsidRPr="00C13890" w:rsidRDefault="00776C45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RF01; RF02</w:t>
            </w:r>
          </w:p>
        </w:tc>
      </w:tr>
      <w:tr w:rsidR="00776C45" w:rsidRPr="00C13890" w:rsidTr="00A4378E">
        <w:tc>
          <w:tcPr>
            <w:tcW w:w="2812" w:type="dxa"/>
            <w:gridSpan w:val="2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llenar todos los campos requeridos.</w:t>
            </w:r>
          </w:p>
        </w:tc>
      </w:tr>
      <w:tr w:rsidR="00776C45" w:rsidRPr="00C13890" w:rsidTr="00A4378E">
        <w:tc>
          <w:tcPr>
            <w:tcW w:w="8784" w:type="dxa"/>
            <w:gridSpan w:val="4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76C45" w:rsidRPr="00C13890" w:rsidTr="00A4378E">
        <w:trPr>
          <w:trHeight w:val="880"/>
        </w:trPr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1.Podrá crear la cuenta si el registro se realiza de manera completa y exitosa.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Crea perfil de usuario en la base de datos.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ingresar a la plataforma con su usuario y contraseña.</w:t>
            </w:r>
          </w:p>
        </w:tc>
      </w:tr>
      <w:tr w:rsidR="00776C45" w:rsidRPr="00C13890" w:rsidTr="00A4378E">
        <w:trPr>
          <w:trHeight w:val="820"/>
        </w:trPr>
        <w:tc>
          <w:tcPr>
            <w:tcW w:w="8784" w:type="dxa"/>
            <w:gridSpan w:val="4"/>
          </w:tcPr>
          <w:p w:rsidR="00776C45" w:rsidRPr="00C13890" w:rsidRDefault="00776C45" w:rsidP="00A4378E">
            <w:pPr>
              <w:pStyle w:val="Ttulo1"/>
            </w:pPr>
            <w:r w:rsidRPr="00C13890">
              <w:t>Caminos Alternos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Datos incorrectos, no es posible crear nueva cuenta, revise los datos.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</w:p>
        </w:tc>
      </w:tr>
      <w:tr w:rsidR="00776C45" w:rsidRPr="00C13890" w:rsidTr="00A4378E">
        <w:trPr>
          <w:trHeight w:val="820"/>
        </w:trPr>
        <w:tc>
          <w:tcPr>
            <w:tcW w:w="8784" w:type="dxa"/>
            <w:gridSpan w:val="4"/>
          </w:tcPr>
          <w:p w:rsidR="00776C45" w:rsidRPr="00C13890" w:rsidRDefault="00776C45" w:rsidP="00A4378E">
            <w:pPr>
              <w:pStyle w:val="Ttulo1"/>
            </w:pPr>
            <w:r w:rsidRPr="00C13890">
              <w:t>Excepciones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776C45" w:rsidRPr="00C13890" w:rsidRDefault="00776C4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776C45" w:rsidRPr="00C13890" w:rsidTr="00A4378E">
        <w:tc>
          <w:tcPr>
            <w:tcW w:w="3920" w:type="dxa"/>
            <w:gridSpan w:val="3"/>
          </w:tcPr>
          <w:p w:rsidR="00776C45" w:rsidRPr="00C13890" w:rsidRDefault="00776C4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776C45" w:rsidRPr="00C13890" w:rsidRDefault="00776C4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073024" w:rsidRDefault="00073024" w:rsidP="00073024">
      <w:r w:rsidRPr="00073024">
        <w:rPr>
          <w:noProof/>
        </w:rPr>
        <w:drawing>
          <wp:inline distT="0" distB="0" distL="0" distR="0">
            <wp:extent cx="6858000" cy="4171950"/>
            <wp:effectExtent l="0" t="0" r="0" b="0"/>
            <wp:docPr id="1" name="Imagen 1" descr="C:\Users\APRENDIZ\AppData\Local\Temp\fla23E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23EB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4" w:rsidRDefault="00073024" w:rsidP="00073024">
      <w:r w:rsidRPr="00073024">
        <w:rPr>
          <w:noProof/>
        </w:rPr>
        <w:drawing>
          <wp:inline distT="0" distB="0" distL="0" distR="0">
            <wp:extent cx="6858000" cy="4572000"/>
            <wp:effectExtent l="0" t="0" r="0" b="0"/>
            <wp:docPr id="2" name="Imagen 2" descr="C:\Users\APRENDIZ\AppData\Local\Temp\fla555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5558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24" w:rsidRPr="00073024" w:rsidRDefault="00073024" w:rsidP="00073024">
      <w:r w:rsidRPr="00073024">
        <w:rPr>
          <w:noProof/>
        </w:rPr>
        <w:lastRenderedPageBreak/>
        <w:drawing>
          <wp:inline distT="0" distB="0" distL="0" distR="0">
            <wp:extent cx="6858000" cy="4572000"/>
            <wp:effectExtent l="0" t="0" r="0" b="0"/>
            <wp:docPr id="3" name="Imagen 3" descr="C:\Users\APRENDIZ\AppData\Local\Temp\flaD50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Temp\flaD508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024" w:rsidRPr="00073024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45"/>
    <w:rsid w:val="00073024"/>
    <w:rsid w:val="00210E8C"/>
    <w:rsid w:val="00261CBB"/>
    <w:rsid w:val="00482EFC"/>
    <w:rsid w:val="00535FE5"/>
    <w:rsid w:val="005B73AE"/>
    <w:rsid w:val="00694F99"/>
    <w:rsid w:val="00776C45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68EE3"/>
  <w15:chartTrackingRefBased/>
  <w15:docId w15:val="{167D2B9B-F0B4-415D-AA74-808E17FD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0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024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486F-F230-4FA6-BADA-30FFBFEBA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2019-03-19T21:53:00Z</dcterms:created>
  <dcterms:modified xsi:type="dcterms:W3CDTF">2019-03-30T15:11:00Z</dcterms:modified>
</cp:coreProperties>
</file>