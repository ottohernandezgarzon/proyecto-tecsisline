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CU008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Actualizar perfiles</w:t>
            </w:r>
          </w:p>
        </w:tc>
      </w:tr>
      <w:tr w:rsidR="00B97194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B97194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Usuario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(mínima sorpresa)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debe contar con una cuenta verificada y activa para poder actualizar su perfil</w:t>
            </w:r>
          </w:p>
        </w:tc>
      </w:tr>
      <w:tr w:rsidR="00B97194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CU004; CU008</w:t>
            </w:r>
          </w:p>
        </w:tc>
      </w:tr>
      <w:tr w:rsidR="00B97194" w:rsidRPr="00C13890" w:rsidTr="00A4378E">
        <w:trPr>
          <w:trHeight w:val="240"/>
        </w:trPr>
        <w:tc>
          <w:tcPr>
            <w:tcW w:w="1388" w:type="dxa"/>
            <w:vMerge/>
          </w:tcPr>
          <w:p w:rsidR="00B97194" w:rsidRPr="00C13890" w:rsidRDefault="00B97194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RF05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llenar todos los campos requeridos.</w:t>
            </w:r>
          </w:p>
        </w:tc>
      </w:tr>
      <w:tr w:rsidR="00B97194" w:rsidRPr="00C13890" w:rsidTr="00A4378E">
        <w:tc>
          <w:tcPr>
            <w:tcW w:w="8784" w:type="dxa"/>
            <w:gridSpan w:val="4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97194" w:rsidRPr="00C13890" w:rsidTr="00A4378E">
        <w:trPr>
          <w:trHeight w:val="880"/>
        </w:trPr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1.El usuario podrá actualizar la cuenta si el usuario ya se encuentra registrado.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actualiza perfil de usuario en la base de datos según el mismo lo requiera.</w:t>
            </w:r>
          </w:p>
        </w:tc>
      </w:tr>
      <w:tr w:rsidR="00B97194" w:rsidRPr="00C13890" w:rsidTr="00A4378E"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Los datos ingresados serán actualizados en la plataforma.</w:t>
            </w:r>
          </w:p>
        </w:tc>
      </w:tr>
      <w:tr w:rsidR="00B97194" w:rsidRPr="00C13890" w:rsidTr="00A4378E">
        <w:trPr>
          <w:trHeight w:val="820"/>
        </w:trPr>
        <w:tc>
          <w:tcPr>
            <w:tcW w:w="8784" w:type="dxa"/>
            <w:gridSpan w:val="4"/>
          </w:tcPr>
          <w:p w:rsidR="00B97194" w:rsidRPr="00C13890" w:rsidRDefault="00B97194" w:rsidP="00A4378E">
            <w:pPr>
              <w:pStyle w:val="Ttulo1"/>
            </w:pPr>
            <w:r w:rsidRPr="00C13890">
              <w:t>Caminos Alternos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Datos incorrectos o incompletos, no es posible actualizar la cuenta.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</w:tc>
      </w:tr>
      <w:tr w:rsidR="00B97194" w:rsidRPr="00C13890" w:rsidTr="00A4378E">
        <w:trPr>
          <w:trHeight w:val="820"/>
        </w:trPr>
        <w:tc>
          <w:tcPr>
            <w:tcW w:w="8784" w:type="dxa"/>
            <w:gridSpan w:val="4"/>
          </w:tcPr>
          <w:p w:rsidR="00B97194" w:rsidRPr="00C13890" w:rsidRDefault="00B97194" w:rsidP="00A4378E">
            <w:pPr>
              <w:pStyle w:val="Ttulo1"/>
            </w:pPr>
            <w:r w:rsidRPr="00C13890">
              <w:t>Excepciones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B97194" w:rsidRPr="00C13890" w:rsidTr="00A4378E"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B97194" w:rsidRPr="00C13890" w:rsidTr="00A4378E"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F44CA3" w:rsidRDefault="00F44CA3" w:rsidP="00F44CA3">
      <w:r w:rsidRPr="00F44CA3">
        <w:rPr>
          <w:noProof/>
        </w:rPr>
        <w:drawing>
          <wp:inline distT="0" distB="0" distL="0" distR="0">
            <wp:extent cx="6838950" cy="4286250"/>
            <wp:effectExtent l="0" t="0" r="0" b="0"/>
            <wp:docPr id="1" name="Imagen 1" descr="C:\Users\APRENDIZ\AppData\Local\Temp\fla9A8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9A8E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CA3" w:rsidRPr="00F44CA3" w:rsidRDefault="00F44CA3" w:rsidP="00F44CA3">
      <w:r w:rsidRPr="00F44CA3">
        <w:rPr>
          <w:noProof/>
        </w:rPr>
        <w:drawing>
          <wp:inline distT="0" distB="0" distL="0" distR="0">
            <wp:extent cx="6858000" cy="4381500"/>
            <wp:effectExtent l="0" t="0" r="0" b="0"/>
            <wp:docPr id="2" name="Imagen 2" descr="C:\Users\APRENDIZ\AppData\Local\Temp\flaDE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DE6E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CA3" w:rsidRPr="00F44CA3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94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B97194"/>
    <w:rsid w:val="00C67A73"/>
    <w:rsid w:val="00CE0F95"/>
    <w:rsid w:val="00DD69D0"/>
    <w:rsid w:val="00E66ED9"/>
    <w:rsid w:val="00E76C21"/>
    <w:rsid w:val="00F24957"/>
    <w:rsid w:val="00F44CA3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B45C"/>
  <w15:chartTrackingRefBased/>
  <w15:docId w15:val="{C1E42132-07A0-413C-AFCB-E060F2C6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4C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CA3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4F358-27BE-498C-9F50-D381466D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</Template>
  <TotalTime>3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2019-03-19T21:55:00Z</dcterms:created>
  <dcterms:modified xsi:type="dcterms:W3CDTF">2019-03-23T20:03:00Z</dcterms:modified>
</cp:coreProperties>
</file>